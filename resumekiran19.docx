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35665F6" w14:textId="77777777" w:rsidTr="003D1D12">
        <w:trPr>
          <w:trHeight w:val="4410"/>
        </w:trPr>
        <w:tc>
          <w:tcPr>
            <w:tcW w:w="3600" w:type="dxa"/>
            <w:vAlign w:val="bottom"/>
          </w:tcPr>
          <w:p w14:paraId="1DB51FAB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88C99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E1C419" w14:textId="77777777" w:rsidR="001B2ABD" w:rsidRDefault="00567E2B" w:rsidP="001B2ABD">
            <w:pPr>
              <w:pStyle w:val="Title"/>
            </w:pPr>
            <w:r>
              <w:t>KIRAN.k</w:t>
            </w:r>
          </w:p>
          <w:p w14:paraId="742CE040" w14:textId="77777777" w:rsidR="00567E2B" w:rsidRPr="00567E2B" w:rsidRDefault="00567E2B" w:rsidP="00567E2B"/>
          <w:p w14:paraId="78A3EA09" w14:textId="77777777" w:rsidR="001B2ABD" w:rsidRDefault="001B2ABD" w:rsidP="001B2ABD">
            <w:pPr>
              <w:pStyle w:val="Subtitle"/>
            </w:pPr>
          </w:p>
        </w:tc>
      </w:tr>
      <w:tr w:rsidR="001B2ABD" w14:paraId="5400B2D3" w14:textId="77777777" w:rsidTr="003D1D12">
        <w:tc>
          <w:tcPr>
            <w:tcW w:w="3600" w:type="dxa"/>
          </w:tcPr>
          <w:sdt>
            <w:sdtPr>
              <w:id w:val="-1711873194"/>
              <w:placeholder>
                <w:docPart w:val="A3A372AF51184F978BF85AA451A4A27C"/>
              </w:placeholder>
              <w:temporary/>
              <w:showingPlcHdr/>
              <w15:appearance w15:val="hidden"/>
            </w:sdtPr>
            <w:sdtContent>
              <w:p w14:paraId="6492709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0F67C71" w14:textId="77777777" w:rsidR="00036450" w:rsidRDefault="003D1D12" w:rsidP="00036450">
            <w:r>
              <w:rPr>
                <w:rFonts w:ascii="Roboto" w:eastAsia="Times New Roman" w:hAnsi="Roboto"/>
                <w:color w:val="040C28"/>
              </w:rPr>
              <w:t>I am an enthusiastic, self-motivated, reliable, responsible and hard working person</w:t>
            </w:r>
            <w:r>
              <w:rPr>
                <w:rFonts w:ascii="Roboto" w:eastAsia="Times New Roman" w:hAnsi="Roboto"/>
                <w:color w:val="474747"/>
                <w:shd w:val="clear" w:color="auto" w:fill="FFFFFF"/>
              </w:rPr>
              <w:t>. I am a mature team worker and adaptable to all challenging situations. I am able to work well both in a team environment as well as using own initiative. I am able to work well under pressure and adhere to strict deadlines.</w:t>
            </w:r>
          </w:p>
          <w:p w14:paraId="6B10D33D" w14:textId="77777777" w:rsidR="001E0B2D" w:rsidRDefault="001E0B2D" w:rsidP="00036450"/>
          <w:p w14:paraId="7F84C357" w14:textId="77777777" w:rsidR="001E0B2D" w:rsidRDefault="00DA476B" w:rsidP="00036450">
            <w:r>
              <w:t xml:space="preserve">ADDRESS </w:t>
            </w:r>
          </w:p>
          <w:p w14:paraId="2346EE4C" w14:textId="77777777" w:rsidR="00C978C5" w:rsidRDefault="001A0116" w:rsidP="00036450">
            <w:r>
              <w:t xml:space="preserve">14/71 </w:t>
            </w:r>
            <w:proofErr w:type="spellStart"/>
            <w:r>
              <w:t>Balajinagar</w:t>
            </w:r>
            <w:proofErr w:type="spellEnd"/>
            <w:r>
              <w:t xml:space="preserve"> phase 2</w:t>
            </w:r>
            <w:r w:rsidR="00C978C5">
              <w:t>,</w:t>
            </w:r>
          </w:p>
          <w:p w14:paraId="73309FAA" w14:textId="77777777" w:rsidR="00DA476B" w:rsidRDefault="00C978C5" w:rsidP="00036450">
            <w:proofErr w:type="spellStart"/>
            <w:r>
              <w:t>Cheranmanagar</w:t>
            </w:r>
            <w:proofErr w:type="spellEnd"/>
            <w:r>
              <w:t>,</w:t>
            </w:r>
            <w:r w:rsidR="00DA476B">
              <w:t xml:space="preserve">  </w:t>
            </w:r>
            <w:r w:rsidR="001A0116">
              <w:t>coimbatore-36</w:t>
            </w:r>
          </w:p>
          <w:p w14:paraId="2B6A3698" w14:textId="77777777" w:rsidR="00B16AC6" w:rsidRDefault="00B16AC6" w:rsidP="00036450"/>
          <w:p w14:paraId="24BD2609" w14:textId="77777777" w:rsidR="00B16AC6" w:rsidRDefault="00B16AC6" w:rsidP="00036450">
            <w:r>
              <w:t>DOB</w:t>
            </w:r>
          </w:p>
          <w:p w14:paraId="0768DF52" w14:textId="77777777" w:rsidR="00B16AC6" w:rsidRDefault="007555F3" w:rsidP="00036450">
            <w:r>
              <w:t>19.09.2003</w:t>
            </w:r>
          </w:p>
          <w:sdt>
            <w:sdtPr>
              <w:id w:val="-1954003311"/>
              <w:placeholder>
                <w:docPart w:val="F98EEF85E3C34BE490608F0DB3D16367"/>
              </w:placeholder>
              <w:temporary/>
              <w:showingPlcHdr/>
              <w15:appearance w15:val="hidden"/>
            </w:sdtPr>
            <w:sdtContent>
              <w:p w14:paraId="5D4BFB2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F98BEE245674CC790B2A88EC21342A0"/>
              </w:placeholder>
              <w:temporary/>
              <w:showingPlcHdr/>
              <w15:appearance w15:val="hidden"/>
            </w:sdtPr>
            <w:sdtContent>
              <w:p w14:paraId="46EF8B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EBAD5B2" w14:textId="77777777" w:rsidR="004D3011" w:rsidRDefault="00E47591" w:rsidP="004D3011">
            <w:r>
              <w:t>770</w:t>
            </w:r>
            <w:r w:rsidR="007555F3">
              <w:t>8561748</w:t>
            </w:r>
          </w:p>
          <w:p w14:paraId="10A50F25" w14:textId="77777777" w:rsidR="004D3011" w:rsidRDefault="004D3011" w:rsidP="004D3011"/>
          <w:p w14:paraId="2742AD20" w14:textId="77777777" w:rsidR="004D3011" w:rsidRDefault="00E47591" w:rsidP="004D3011">
            <w:r>
              <w:t>EMAIL</w:t>
            </w:r>
          </w:p>
          <w:p w14:paraId="43F85E52" w14:textId="77777777" w:rsidR="00E47591" w:rsidRDefault="00140446" w:rsidP="004D3011">
            <w:r>
              <w:t>K8033294@gmail.com</w:t>
            </w:r>
          </w:p>
          <w:sdt>
            <w:sdtPr>
              <w:id w:val="-1444214663"/>
              <w:placeholder>
                <w:docPart w:val="A94C9988A76B4CC887D4C715FA814FC7"/>
              </w:placeholder>
              <w:temporary/>
              <w:showingPlcHdr/>
              <w15:appearance w15:val="hidden"/>
            </w:sdtPr>
            <w:sdtContent>
              <w:p w14:paraId="2A47446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B174037" w14:textId="77777777" w:rsidR="004D3011" w:rsidRDefault="00E42DC6" w:rsidP="004D3011">
            <w:r>
              <w:t>R</w:t>
            </w:r>
            <w:r w:rsidR="00E47591">
              <w:t>eading</w:t>
            </w:r>
            <w:r>
              <w:t xml:space="preserve"> books,</w:t>
            </w:r>
          </w:p>
          <w:p w14:paraId="160744F1" w14:textId="77777777" w:rsidR="00E42DC6" w:rsidRDefault="00E42DC6" w:rsidP="004D3011">
            <w:r>
              <w:t xml:space="preserve">Traveling, </w:t>
            </w:r>
          </w:p>
          <w:p w14:paraId="2FEC858D" w14:textId="77777777" w:rsidR="00E42DC6" w:rsidRDefault="0088380D" w:rsidP="004D3011">
            <w:r>
              <w:t xml:space="preserve">Watching movies. </w:t>
            </w:r>
          </w:p>
          <w:p w14:paraId="1FCC4E50" w14:textId="77777777" w:rsidR="004D3011" w:rsidRDefault="004D3011" w:rsidP="004D3011"/>
          <w:p w14:paraId="7BE50F9A" w14:textId="77777777" w:rsidR="004D3011" w:rsidRPr="004D3011" w:rsidRDefault="004D3011" w:rsidP="00E47591"/>
        </w:tc>
        <w:tc>
          <w:tcPr>
            <w:tcW w:w="720" w:type="dxa"/>
          </w:tcPr>
          <w:p w14:paraId="1D947E2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2CAE37CE2BE43438E3E9F37C3615D98"/>
              </w:placeholder>
              <w:temporary/>
              <w:showingPlcHdr/>
              <w15:appearance w15:val="hidden"/>
            </w:sdtPr>
            <w:sdtContent>
              <w:p w14:paraId="64B89E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994F4B4" w14:textId="77777777" w:rsidR="00036450" w:rsidRPr="00036450" w:rsidRDefault="00E47591" w:rsidP="00B359E4">
            <w:pPr>
              <w:pStyle w:val="Heading4"/>
            </w:pPr>
            <w:proofErr w:type="spellStart"/>
            <w:r>
              <w:t>k.k.naidu</w:t>
            </w:r>
            <w:proofErr w:type="spellEnd"/>
            <w:r>
              <w:t xml:space="preserve"> higher secondary school</w:t>
            </w:r>
          </w:p>
          <w:p w14:paraId="027C60E8" w14:textId="77777777" w:rsidR="00036450" w:rsidRPr="00B359E4" w:rsidRDefault="00E47591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2021</w:t>
            </w:r>
          </w:p>
          <w:p w14:paraId="789E4AA4" w14:textId="77777777" w:rsidR="004D3011" w:rsidRDefault="004D3011" w:rsidP="00036450"/>
          <w:p w14:paraId="6BA275C8" w14:textId="77777777" w:rsidR="00036450" w:rsidRDefault="00036450" w:rsidP="00036450"/>
          <w:p w14:paraId="528D6255" w14:textId="77777777" w:rsidR="00036450" w:rsidRPr="00B359E4" w:rsidRDefault="00E47591" w:rsidP="00B359E4">
            <w:pPr>
              <w:pStyle w:val="Heading4"/>
            </w:pPr>
            <w:proofErr w:type="spellStart"/>
            <w:r>
              <w:t>Suguna</w:t>
            </w:r>
            <w:proofErr w:type="spellEnd"/>
            <w:r>
              <w:t xml:space="preserve"> collage of arts and science</w:t>
            </w:r>
          </w:p>
          <w:p w14:paraId="15022748" w14:textId="77777777" w:rsidR="00036450" w:rsidRPr="00B359E4" w:rsidRDefault="00E47591" w:rsidP="00B359E4">
            <w:pPr>
              <w:pStyle w:val="Date"/>
            </w:pPr>
            <w:r>
              <w:t>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currently studying</w:t>
            </w:r>
          </w:p>
          <w:p w14:paraId="0EA9A4D0" w14:textId="77777777" w:rsidR="00036450" w:rsidRPr="00567E2B" w:rsidRDefault="00036450" w:rsidP="00567E2B">
            <w:pPr>
              <w:pStyle w:val="Heading2"/>
            </w:pPr>
          </w:p>
          <w:p w14:paraId="1D24871F" w14:textId="77777777" w:rsidR="004D3011" w:rsidRDefault="004D3011" w:rsidP="00036450"/>
          <w:p w14:paraId="1D6075A6" w14:textId="77777777" w:rsidR="004D3011" w:rsidRDefault="007B288F" w:rsidP="00E47591">
            <w:pPr>
              <w:pStyle w:val="Heading4"/>
              <w:rPr>
                <w:bCs/>
              </w:rPr>
            </w:pPr>
            <w:r>
              <w:rPr>
                <w:bCs/>
              </w:rPr>
              <w:t>LANGUAGES</w:t>
            </w:r>
          </w:p>
          <w:p w14:paraId="188E1C6D" w14:textId="77777777" w:rsidR="007B288F" w:rsidRDefault="007B288F" w:rsidP="007B288F">
            <w:r>
              <w:t>Tamil</w:t>
            </w:r>
          </w:p>
          <w:p w14:paraId="1EE54124" w14:textId="77777777" w:rsidR="007B288F" w:rsidRPr="007B288F" w:rsidRDefault="007B288F" w:rsidP="007B288F">
            <w:proofErr w:type="spellStart"/>
            <w:r>
              <w:t>english</w:t>
            </w:r>
            <w:proofErr w:type="spellEnd"/>
          </w:p>
          <w:p w14:paraId="5C00B6C0" w14:textId="77777777" w:rsidR="004D3011" w:rsidRDefault="004D3011" w:rsidP="00036450"/>
          <w:sdt>
            <w:sdtPr>
              <w:id w:val="1669594239"/>
              <w:placeholder>
                <w:docPart w:val="5C2CE8DBEC1F48DBA873E551E732AD3B"/>
              </w:placeholder>
              <w:temporary/>
              <w:showingPlcHdr/>
              <w15:appearance w15:val="hidden"/>
            </w:sdtPr>
            <w:sdtContent>
              <w:p w14:paraId="226FD831" w14:textId="77777777" w:rsidR="00E47591" w:rsidRDefault="00180329" w:rsidP="00E4759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7C58D9E" w14:textId="77777777" w:rsidR="00036450" w:rsidRDefault="00E47591" w:rsidP="00E47591">
            <w:pPr>
              <w:tabs>
                <w:tab w:val="left" w:pos="4965"/>
              </w:tabs>
            </w:pPr>
            <w:r>
              <w:t xml:space="preserve">Time management </w:t>
            </w:r>
            <w:r w:rsidR="00AE5964">
              <w:t>,</w:t>
            </w:r>
          </w:p>
          <w:p w14:paraId="30D6BA9E" w14:textId="77777777" w:rsidR="00E47591" w:rsidRDefault="00E47591" w:rsidP="00E47591">
            <w:pPr>
              <w:tabs>
                <w:tab w:val="left" w:pos="4965"/>
              </w:tabs>
            </w:pPr>
            <w:r>
              <w:t>Communication skill</w:t>
            </w:r>
            <w:r w:rsidR="00AE5964">
              <w:t>,</w:t>
            </w:r>
          </w:p>
          <w:p w14:paraId="38C21F88" w14:textId="77777777" w:rsidR="00E47591" w:rsidRDefault="00E47591" w:rsidP="00E47591">
            <w:pPr>
              <w:tabs>
                <w:tab w:val="left" w:pos="4965"/>
              </w:tabs>
            </w:pPr>
            <w:r>
              <w:t>Work management</w:t>
            </w:r>
            <w:r w:rsidR="00AE5964">
              <w:t>,</w:t>
            </w:r>
          </w:p>
          <w:p w14:paraId="0A407FF9" w14:textId="77777777" w:rsidR="00E47591" w:rsidRDefault="00AE5964" w:rsidP="00E47591">
            <w:pPr>
              <w:tabs>
                <w:tab w:val="left" w:pos="4965"/>
              </w:tabs>
            </w:pPr>
            <w:r>
              <w:t>Data entry,</w:t>
            </w:r>
          </w:p>
          <w:p w14:paraId="677A2595" w14:textId="77777777" w:rsidR="00C35D2A" w:rsidRPr="00E47591" w:rsidRDefault="00C35D2A" w:rsidP="00E47591">
            <w:pPr>
              <w:tabs>
                <w:tab w:val="left" w:pos="4965"/>
              </w:tabs>
            </w:pPr>
            <w:r>
              <w:t>Basic C ,C++</w:t>
            </w:r>
          </w:p>
        </w:tc>
      </w:tr>
    </w:tbl>
    <w:p w14:paraId="39D91F7F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F779" w14:textId="77777777" w:rsidR="00410186" w:rsidRDefault="00410186" w:rsidP="000C45FF">
      <w:r>
        <w:separator/>
      </w:r>
    </w:p>
  </w:endnote>
  <w:endnote w:type="continuationSeparator" w:id="0">
    <w:p w14:paraId="3B3848B6" w14:textId="77777777" w:rsidR="00410186" w:rsidRDefault="0041018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129E" w14:textId="77777777" w:rsidR="00410186" w:rsidRDefault="00410186" w:rsidP="000C45FF">
      <w:r>
        <w:separator/>
      </w:r>
    </w:p>
  </w:footnote>
  <w:footnote w:type="continuationSeparator" w:id="0">
    <w:p w14:paraId="6C4ACFF3" w14:textId="77777777" w:rsidR="00410186" w:rsidRDefault="0041018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C7B9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64F0A469" wp14:editId="7EE04C8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91"/>
    <w:rsid w:val="00036450"/>
    <w:rsid w:val="00050A09"/>
    <w:rsid w:val="00076617"/>
    <w:rsid w:val="00094499"/>
    <w:rsid w:val="000C45FF"/>
    <w:rsid w:val="000E3FD1"/>
    <w:rsid w:val="00112054"/>
    <w:rsid w:val="00140446"/>
    <w:rsid w:val="001525E1"/>
    <w:rsid w:val="00180329"/>
    <w:rsid w:val="0019001F"/>
    <w:rsid w:val="001A0116"/>
    <w:rsid w:val="001A74A5"/>
    <w:rsid w:val="001B2ABD"/>
    <w:rsid w:val="001E0391"/>
    <w:rsid w:val="001E0B2D"/>
    <w:rsid w:val="001E1759"/>
    <w:rsid w:val="001F1ECC"/>
    <w:rsid w:val="0020241C"/>
    <w:rsid w:val="00212345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D1D12"/>
    <w:rsid w:val="004071FC"/>
    <w:rsid w:val="00410186"/>
    <w:rsid w:val="00445947"/>
    <w:rsid w:val="004813B3"/>
    <w:rsid w:val="00496591"/>
    <w:rsid w:val="004C63E4"/>
    <w:rsid w:val="004D3011"/>
    <w:rsid w:val="005262AC"/>
    <w:rsid w:val="00567E2B"/>
    <w:rsid w:val="005E39D5"/>
    <w:rsid w:val="00600670"/>
    <w:rsid w:val="0062123A"/>
    <w:rsid w:val="00646D99"/>
    <w:rsid w:val="00646E75"/>
    <w:rsid w:val="006771D0"/>
    <w:rsid w:val="00715FCB"/>
    <w:rsid w:val="00743101"/>
    <w:rsid w:val="007555F3"/>
    <w:rsid w:val="007775E1"/>
    <w:rsid w:val="007867A0"/>
    <w:rsid w:val="007927F5"/>
    <w:rsid w:val="007B288F"/>
    <w:rsid w:val="00802CA0"/>
    <w:rsid w:val="0083670D"/>
    <w:rsid w:val="00846CCD"/>
    <w:rsid w:val="0088380D"/>
    <w:rsid w:val="00887D7B"/>
    <w:rsid w:val="009260CD"/>
    <w:rsid w:val="00952C25"/>
    <w:rsid w:val="00A04C55"/>
    <w:rsid w:val="00A2118D"/>
    <w:rsid w:val="00AD76E2"/>
    <w:rsid w:val="00AE5964"/>
    <w:rsid w:val="00B16AC6"/>
    <w:rsid w:val="00B20152"/>
    <w:rsid w:val="00B359E4"/>
    <w:rsid w:val="00B57D98"/>
    <w:rsid w:val="00B70850"/>
    <w:rsid w:val="00C066B6"/>
    <w:rsid w:val="00C35D2A"/>
    <w:rsid w:val="00C37BA1"/>
    <w:rsid w:val="00C4674C"/>
    <w:rsid w:val="00C506CF"/>
    <w:rsid w:val="00C72BED"/>
    <w:rsid w:val="00C9578B"/>
    <w:rsid w:val="00C978C5"/>
    <w:rsid w:val="00CB0055"/>
    <w:rsid w:val="00D2522B"/>
    <w:rsid w:val="00D422DE"/>
    <w:rsid w:val="00D5459D"/>
    <w:rsid w:val="00D61682"/>
    <w:rsid w:val="00D7198A"/>
    <w:rsid w:val="00DA1F4D"/>
    <w:rsid w:val="00DA476B"/>
    <w:rsid w:val="00DD172A"/>
    <w:rsid w:val="00E25A26"/>
    <w:rsid w:val="00E42DC6"/>
    <w:rsid w:val="00E4381A"/>
    <w:rsid w:val="00E47591"/>
    <w:rsid w:val="00E55D74"/>
    <w:rsid w:val="00EB46AB"/>
    <w:rsid w:val="00EE4E8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53F6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42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A372AF51184F978BF85AA451A4A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EAE8-D8F4-4F28-AA26-21563D20E18E}"/>
      </w:docPartPr>
      <w:docPartBody>
        <w:p w:rsidR="00B164FC" w:rsidRDefault="00D121B0">
          <w:pPr>
            <w:pStyle w:val="A3A372AF51184F978BF85AA451A4A27C"/>
          </w:pPr>
          <w:r w:rsidRPr="00D5459D">
            <w:t>Profile</w:t>
          </w:r>
        </w:p>
      </w:docPartBody>
    </w:docPart>
    <w:docPart>
      <w:docPartPr>
        <w:name w:val="F98EEF85E3C34BE490608F0DB3D16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846A-8455-45EF-8A64-EEBC41829D95}"/>
      </w:docPartPr>
      <w:docPartBody>
        <w:p w:rsidR="00B164FC" w:rsidRDefault="00D121B0">
          <w:pPr>
            <w:pStyle w:val="F98EEF85E3C34BE490608F0DB3D16367"/>
          </w:pPr>
          <w:r w:rsidRPr="00CB0055">
            <w:t>Contact</w:t>
          </w:r>
        </w:p>
      </w:docPartBody>
    </w:docPart>
    <w:docPart>
      <w:docPartPr>
        <w:name w:val="9F98BEE245674CC790B2A88EC213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CE96-28C8-4890-8CC7-7EB13C6E8B0B}"/>
      </w:docPartPr>
      <w:docPartBody>
        <w:p w:rsidR="00B164FC" w:rsidRDefault="00D121B0">
          <w:pPr>
            <w:pStyle w:val="9F98BEE245674CC790B2A88EC21342A0"/>
          </w:pPr>
          <w:r w:rsidRPr="004D3011">
            <w:t>PHONE:</w:t>
          </w:r>
        </w:p>
      </w:docPartBody>
    </w:docPart>
    <w:docPart>
      <w:docPartPr>
        <w:name w:val="A94C9988A76B4CC887D4C715FA81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6E7F3-A063-488F-A25F-B3CED30FD6D8}"/>
      </w:docPartPr>
      <w:docPartBody>
        <w:p w:rsidR="00B164FC" w:rsidRDefault="00D121B0">
          <w:pPr>
            <w:pStyle w:val="A94C9988A76B4CC887D4C715FA814FC7"/>
          </w:pPr>
          <w:r w:rsidRPr="00CB0055">
            <w:t>Hobbies</w:t>
          </w:r>
        </w:p>
      </w:docPartBody>
    </w:docPart>
    <w:docPart>
      <w:docPartPr>
        <w:name w:val="82CAE37CE2BE43438E3E9F37C3615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1E934-2672-463F-94F3-0024D3882231}"/>
      </w:docPartPr>
      <w:docPartBody>
        <w:p w:rsidR="00B164FC" w:rsidRDefault="00D121B0">
          <w:pPr>
            <w:pStyle w:val="82CAE37CE2BE43438E3E9F37C3615D98"/>
          </w:pPr>
          <w:r w:rsidRPr="00036450">
            <w:t>EDUCATION</w:t>
          </w:r>
        </w:p>
      </w:docPartBody>
    </w:docPart>
    <w:docPart>
      <w:docPartPr>
        <w:name w:val="5C2CE8DBEC1F48DBA873E551E732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3A367-05E1-4C0C-93FE-5D1FB3FF15A3}"/>
      </w:docPartPr>
      <w:docPartBody>
        <w:p w:rsidR="00B164FC" w:rsidRDefault="00D121B0">
          <w:pPr>
            <w:pStyle w:val="5C2CE8DBEC1F48DBA873E551E732AD3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B0"/>
    <w:rsid w:val="0059561D"/>
    <w:rsid w:val="007D21A7"/>
    <w:rsid w:val="00B164FC"/>
    <w:rsid w:val="00D1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0E988F375445CAAC359B3F5ED6316A">
    <w:name w:val="890E988F375445CAAC359B3F5ED6316A"/>
  </w:style>
  <w:style w:type="paragraph" w:customStyle="1" w:styleId="A3A372AF51184F978BF85AA451A4A27C">
    <w:name w:val="A3A372AF51184F978BF85AA451A4A27C"/>
  </w:style>
  <w:style w:type="paragraph" w:customStyle="1" w:styleId="F98EEF85E3C34BE490608F0DB3D16367">
    <w:name w:val="F98EEF85E3C34BE490608F0DB3D16367"/>
  </w:style>
  <w:style w:type="paragraph" w:customStyle="1" w:styleId="9F98BEE245674CC790B2A88EC21342A0">
    <w:name w:val="9F98BEE245674CC790B2A88EC21342A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94C9988A76B4CC887D4C715FA814FC7">
    <w:name w:val="A94C9988A76B4CC887D4C715FA814FC7"/>
  </w:style>
  <w:style w:type="paragraph" w:customStyle="1" w:styleId="82CAE37CE2BE43438E3E9F37C3615D98">
    <w:name w:val="82CAE37CE2BE43438E3E9F37C3615D98"/>
  </w:style>
  <w:style w:type="paragraph" w:customStyle="1" w:styleId="8C6E8CDA8AF64FBFBD4B2F5FBF048967">
    <w:name w:val="8C6E8CDA8AF64FBFBD4B2F5FBF04896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C2CE8DBEC1F48DBA873E551E732AD3B">
    <w:name w:val="5C2CE8DBEC1F48DBA873E551E732A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Bold%20modern%20resume.dotx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2023-08-04T13:09:00Z</dcterms:created>
  <dcterms:modified xsi:type="dcterms:W3CDTF">2023-08-04T13:11:00Z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